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2CA9" w14:textId="77777777" w:rsidR="005E36C1" w:rsidRDefault="005E36C1" w:rsidP="00F94C69">
      <w:pPr>
        <w:pStyle w:val="Title"/>
        <w:rPr>
          <w:sz w:val="48"/>
        </w:rPr>
      </w:pPr>
    </w:p>
    <w:p w14:paraId="1E8B4569" w14:textId="77777777" w:rsidR="005E36C1" w:rsidRDefault="005E36C1" w:rsidP="00F94C69">
      <w:pPr>
        <w:pStyle w:val="Title"/>
        <w:rPr>
          <w:sz w:val="48"/>
        </w:rPr>
      </w:pPr>
    </w:p>
    <w:p w14:paraId="5FF283D7" w14:textId="77777777" w:rsidR="005E36C1" w:rsidRDefault="005E36C1" w:rsidP="00F94C69">
      <w:pPr>
        <w:pStyle w:val="Title"/>
        <w:rPr>
          <w:sz w:val="48"/>
        </w:rPr>
      </w:pPr>
    </w:p>
    <w:p w14:paraId="75B8BFDF" w14:textId="77777777" w:rsidR="005E36C1" w:rsidRDefault="005E36C1" w:rsidP="00F94C69">
      <w:pPr>
        <w:pStyle w:val="Title"/>
        <w:rPr>
          <w:sz w:val="48"/>
        </w:rPr>
      </w:pPr>
    </w:p>
    <w:p w14:paraId="4BA5B603" w14:textId="77777777" w:rsidR="005E36C1" w:rsidRDefault="005E36C1" w:rsidP="00F94C69">
      <w:pPr>
        <w:pStyle w:val="Title"/>
        <w:rPr>
          <w:sz w:val="48"/>
        </w:rPr>
      </w:pPr>
    </w:p>
    <w:p w14:paraId="2F446F6D" w14:textId="77777777" w:rsidR="005E36C1" w:rsidRDefault="005E36C1" w:rsidP="00C21622">
      <w:pPr>
        <w:pStyle w:val="Title"/>
        <w:jc w:val="center"/>
        <w:rPr>
          <w:sz w:val="48"/>
        </w:rPr>
      </w:pPr>
    </w:p>
    <w:p w14:paraId="6F73765F" w14:textId="77777777"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14:paraId="3B91092E" w14:textId="77777777" w:rsidR="00F94C69" w:rsidRDefault="00F94C69" w:rsidP="000E396A"/>
    <w:p w14:paraId="461A0E7D" w14:textId="77777777" w:rsidR="00312DEC" w:rsidRDefault="00312DEC" w:rsidP="000E396A"/>
    <w:p w14:paraId="70AAB703" w14:textId="77777777" w:rsidR="00312DEC" w:rsidRDefault="00312DEC" w:rsidP="000E396A"/>
    <w:p w14:paraId="603BD39E" w14:textId="77777777" w:rsidR="00F94C69" w:rsidRDefault="00F94C69" w:rsidP="000E396A"/>
    <w:p w14:paraId="72323308" w14:textId="77777777" w:rsidR="00F94C69" w:rsidRDefault="00F94C69" w:rsidP="000E396A"/>
    <w:p w14:paraId="0ADCA38F" w14:textId="23917D45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proofErr w:type="spellStart"/>
      <w:r w:rsidR="00E21E81">
        <w:rPr>
          <w:b/>
        </w:rPr>
        <w:t>Zamnesia</w:t>
      </w:r>
      <w:proofErr w:type="spellEnd"/>
    </w:p>
    <w:p w14:paraId="4D7B5CEC" w14:textId="2367AD22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E21E81">
        <w:rPr>
          <w:color w:val="auto"/>
          <w:lang w:val="fr-FR"/>
        </w:rPr>
        <w:t>08.26.2023</w:t>
      </w:r>
    </w:p>
    <w:p w14:paraId="10A89783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2EC944E6" w14:textId="77777777" w:rsidR="005E36C1" w:rsidRPr="00AE2F3B" w:rsidRDefault="005E36C1" w:rsidP="00245573">
      <w:pPr>
        <w:pStyle w:val="Body"/>
        <w:rPr>
          <w:lang w:val="fr-FR"/>
        </w:rPr>
      </w:pPr>
    </w:p>
    <w:p w14:paraId="7A64E9E4" w14:textId="77777777"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0C6DD4D4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_Toc465718303 \h </w:instrText>
      </w:r>
      <w:r>
        <w:fldChar w:fldCharType="separate"/>
      </w:r>
      <w:r w:rsidR="00007CA6">
        <w:t>4</w:t>
      </w:r>
      <w:r>
        <w:fldChar w:fldCharType="end"/>
      </w:r>
    </w:p>
    <w:p w14:paraId="6C8A8C60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_Toc465718304 \h </w:instrText>
      </w:r>
      <w:r>
        <w:fldChar w:fldCharType="separate"/>
      </w:r>
      <w:r w:rsidR="00007CA6">
        <w:t>4</w:t>
      </w:r>
      <w:r>
        <w:fldChar w:fldCharType="end"/>
      </w:r>
    </w:p>
    <w:p w14:paraId="1A382408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_Toc465718305 \h </w:instrText>
      </w:r>
      <w:r>
        <w:fldChar w:fldCharType="separate"/>
      </w:r>
      <w:r w:rsidR="00007CA6">
        <w:t>4</w:t>
      </w:r>
      <w:r>
        <w:fldChar w:fldCharType="end"/>
      </w:r>
    </w:p>
    <w:p w14:paraId="76CB02C5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_Toc465718306 \h </w:instrText>
      </w:r>
      <w:r>
        <w:fldChar w:fldCharType="separate"/>
      </w:r>
      <w:r w:rsidR="00007CA6">
        <w:t>5</w:t>
      </w:r>
      <w:r>
        <w:fldChar w:fldCharType="end"/>
      </w:r>
    </w:p>
    <w:p w14:paraId="653644C9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_Toc465718307 \h </w:instrText>
      </w:r>
      <w:r>
        <w:fldChar w:fldCharType="separate"/>
      </w:r>
      <w:r w:rsidR="00007CA6">
        <w:t>5</w:t>
      </w:r>
      <w:r>
        <w:fldChar w:fldCharType="end"/>
      </w:r>
    </w:p>
    <w:p w14:paraId="6DF9D1B9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_Toc465718308 \h </w:instrText>
      </w:r>
      <w:r>
        <w:fldChar w:fldCharType="separate"/>
      </w:r>
      <w:r w:rsidR="00007CA6">
        <w:t>5</w:t>
      </w:r>
      <w:r>
        <w:fldChar w:fldCharType="end"/>
      </w:r>
    </w:p>
    <w:p w14:paraId="23EF85F8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_Toc465718309 \h </w:instrText>
      </w:r>
      <w:r>
        <w:fldChar w:fldCharType="separate"/>
      </w:r>
      <w:r w:rsidR="00007CA6">
        <w:t>6</w:t>
      </w:r>
      <w:r>
        <w:fldChar w:fldCharType="end"/>
      </w:r>
    </w:p>
    <w:p w14:paraId="36F333F7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_Toc465718310 \h </w:instrText>
      </w:r>
      <w:r>
        <w:fldChar w:fldCharType="separate"/>
      </w:r>
      <w:r w:rsidR="00007CA6">
        <w:t>6</w:t>
      </w:r>
      <w:r>
        <w:fldChar w:fldCharType="end"/>
      </w:r>
    </w:p>
    <w:p w14:paraId="2B1D5F67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_Toc465718311 \h </w:instrText>
      </w:r>
      <w:r>
        <w:fldChar w:fldCharType="separate"/>
      </w:r>
      <w:r w:rsidR="00007CA6">
        <w:t>7</w:t>
      </w:r>
      <w:r>
        <w:fldChar w:fldCharType="end"/>
      </w:r>
    </w:p>
    <w:p w14:paraId="20E1AFA3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_Toc465718312 \h </w:instrText>
      </w:r>
      <w:r>
        <w:fldChar w:fldCharType="separate"/>
      </w:r>
      <w:r w:rsidR="00007CA6">
        <w:t>7</w:t>
      </w:r>
      <w:r>
        <w:fldChar w:fldCharType="end"/>
      </w:r>
    </w:p>
    <w:p w14:paraId="0D1BC30E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_Toc465718313 \h </w:instrText>
      </w:r>
      <w:r>
        <w:fldChar w:fldCharType="separate"/>
      </w:r>
      <w:r w:rsidR="00007CA6">
        <w:t>8</w:t>
      </w:r>
      <w:r>
        <w:fldChar w:fldCharType="end"/>
      </w:r>
    </w:p>
    <w:p w14:paraId="7D16A475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68B01B6E" w14:textId="77777777" w:rsidR="007C688E" w:rsidRDefault="007C688E" w:rsidP="00822D78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14:paraId="47193FC6" w14:textId="77777777" w:rsidR="00822D78" w:rsidRPr="00822D78" w:rsidRDefault="00822D78" w:rsidP="00822D78">
      <w:pPr>
        <w:pStyle w:val="Body"/>
      </w:pPr>
    </w:p>
    <w:tbl>
      <w:tblPr>
        <w:tblStyle w:val="TableGrid"/>
        <w:tblW w:w="980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512"/>
        <w:gridCol w:w="2070"/>
        <w:gridCol w:w="447"/>
        <w:gridCol w:w="2070"/>
        <w:gridCol w:w="447"/>
      </w:tblGrid>
      <w:tr w:rsidR="00822D78" w:rsidRPr="00931529" w14:paraId="06CDA930" w14:textId="77777777" w:rsidTr="00E21E81">
        <w:trPr>
          <w:gridAfter w:val="1"/>
          <w:wAfter w:w="447" w:type="dxa"/>
          <w:trHeight w:val="500"/>
          <w:tblHeader/>
        </w:trPr>
        <w:tc>
          <w:tcPr>
            <w:tcW w:w="3258" w:type="dxa"/>
            <w:shd w:val="clear" w:color="auto" w:fill="F2F2F2" w:themeFill="background1" w:themeFillShade="F2"/>
            <w:vAlign w:val="bottom"/>
          </w:tcPr>
          <w:p w14:paraId="2EB06F97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bottom"/>
          </w:tcPr>
          <w:p w14:paraId="41B5B378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72B2E499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gridSpan w:val="2"/>
            <w:shd w:val="clear" w:color="auto" w:fill="F2F2F2" w:themeFill="background1" w:themeFillShade="F2"/>
          </w:tcPr>
          <w:p w14:paraId="53F8B1E6" w14:textId="77777777"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3135670A" w14:textId="77777777" w:rsidTr="00E21E81">
        <w:trPr>
          <w:gridAfter w:val="1"/>
          <w:wAfter w:w="447" w:type="dxa"/>
          <w:trHeight w:val="1225"/>
        </w:trPr>
        <w:tc>
          <w:tcPr>
            <w:tcW w:w="3258" w:type="dxa"/>
          </w:tcPr>
          <w:p w14:paraId="1AE047BE" w14:textId="77777777" w:rsidR="00822D78" w:rsidRPr="003C49E7" w:rsidRDefault="00C9452A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 w:rsidR="003C49E7">
              <w:rPr>
                <w:b/>
                <w:noProof/>
                <w:color w:val="auto"/>
              </w:rPr>
              <w:t>-</w:t>
            </w:r>
            <w:r w:rsidR="005B13DE" w:rsidRPr="003C49E7">
              <w:rPr>
                <w:b/>
                <w:noProof/>
                <w:color w:val="auto"/>
              </w:rPr>
              <w:t>commerce</w:t>
            </w:r>
            <w:r w:rsidR="00510711"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="00510711" w:rsidRPr="003C49E7">
              <w:rPr>
                <w:b/>
                <w:color w:val="auto"/>
              </w:rPr>
              <w:t xml:space="preserve">toys </w:t>
            </w:r>
            <w:r w:rsidR="00192B87" w:rsidRPr="003C49E7">
              <w:rPr>
                <w:b/>
                <w:color w:val="auto"/>
              </w:rPr>
              <w:t>retailer,</w:t>
            </w:r>
            <w:r w:rsidR="00510711" w:rsidRPr="003C49E7">
              <w:rPr>
                <w:b/>
                <w:color w:val="auto"/>
              </w:rPr>
              <w:t xml:space="preserve"> with international delivery</w:t>
            </w:r>
          </w:p>
        </w:tc>
        <w:tc>
          <w:tcPr>
            <w:tcW w:w="1512" w:type="dxa"/>
          </w:tcPr>
          <w:p w14:paraId="292D0B6F" w14:textId="243A9506" w:rsidR="00822D78" w:rsidRPr="003C49E7" w:rsidRDefault="00E21E81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2023.07.15 – 2023.08.26</w:t>
            </w:r>
          </w:p>
        </w:tc>
        <w:tc>
          <w:tcPr>
            <w:tcW w:w="2070" w:type="dxa"/>
          </w:tcPr>
          <w:p w14:paraId="401C58C5" w14:textId="77777777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  <w:gridSpan w:val="2"/>
          </w:tcPr>
          <w:p w14:paraId="1A86674B" w14:textId="1F4E34A5" w:rsidR="00822D78" w:rsidRPr="003C49E7" w:rsidRDefault="00E21E81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26.08.2023</w:t>
            </w:r>
          </w:p>
        </w:tc>
      </w:tr>
      <w:tr w:rsidR="00510711" w:rsidRPr="00931529" w14:paraId="20301205" w14:textId="77777777" w:rsidTr="00E21E81">
        <w:trPr>
          <w:gridAfter w:val="1"/>
          <w:wAfter w:w="447" w:type="dxa"/>
          <w:trHeight w:val="604"/>
        </w:trPr>
        <w:tc>
          <w:tcPr>
            <w:tcW w:w="3258" w:type="dxa"/>
          </w:tcPr>
          <w:p w14:paraId="68BEA659" w14:textId="42321A9F" w:rsidR="00510711" w:rsidRDefault="00E21E8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in, Log out, Register</w:t>
            </w:r>
          </w:p>
        </w:tc>
        <w:tc>
          <w:tcPr>
            <w:tcW w:w="1512" w:type="dxa"/>
          </w:tcPr>
          <w:p w14:paraId="75009B9D" w14:textId="77777777"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35EDCD5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594AA886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00CCC4CD" w14:textId="77777777" w:rsidTr="00E21E81">
        <w:trPr>
          <w:gridAfter w:val="1"/>
          <w:wAfter w:w="447" w:type="dxa"/>
          <w:trHeight w:val="500"/>
        </w:trPr>
        <w:tc>
          <w:tcPr>
            <w:tcW w:w="3258" w:type="dxa"/>
          </w:tcPr>
          <w:p w14:paraId="6F300E86" w14:textId="7DFC68B5" w:rsidR="00822D78" w:rsidRDefault="00E21E8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Compatibility Testing</w:t>
            </w:r>
          </w:p>
        </w:tc>
        <w:tc>
          <w:tcPr>
            <w:tcW w:w="1512" w:type="dxa"/>
          </w:tcPr>
          <w:p w14:paraId="21AA1A2D" w14:textId="77777777"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5BAEE9E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3F60D4B4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23FC68C9" w14:textId="77777777" w:rsidTr="00E21E81">
        <w:trPr>
          <w:gridAfter w:val="1"/>
          <w:wAfter w:w="447" w:type="dxa"/>
          <w:trHeight w:val="500"/>
        </w:trPr>
        <w:tc>
          <w:tcPr>
            <w:tcW w:w="3258" w:type="dxa"/>
          </w:tcPr>
          <w:p w14:paraId="4AA6A3EB" w14:textId="77777777" w:rsidR="00822D78" w:rsidRPr="00931529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1512" w:type="dxa"/>
          </w:tcPr>
          <w:p w14:paraId="75EB5818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609F8156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62319A61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14:paraId="451824EA" w14:textId="77777777" w:rsidTr="00E21E81">
        <w:trPr>
          <w:gridAfter w:val="1"/>
          <w:wAfter w:w="447" w:type="dxa"/>
          <w:trHeight w:val="500"/>
        </w:trPr>
        <w:tc>
          <w:tcPr>
            <w:tcW w:w="3258" w:type="dxa"/>
          </w:tcPr>
          <w:p w14:paraId="254CAFED" w14:textId="4168A8ED" w:rsidR="00510711" w:rsidRDefault="00E21E8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 testing</w:t>
            </w:r>
            <w:r w:rsidR="0051071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12" w:type="dxa"/>
          </w:tcPr>
          <w:p w14:paraId="0A05E6D3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F74EA52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634E1212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14:paraId="39849CBB" w14:textId="77777777" w:rsidTr="00E21E81">
        <w:trPr>
          <w:gridAfter w:val="1"/>
          <w:wAfter w:w="447" w:type="dxa"/>
          <w:trHeight w:val="500"/>
        </w:trPr>
        <w:tc>
          <w:tcPr>
            <w:tcW w:w="3258" w:type="dxa"/>
          </w:tcPr>
          <w:p w14:paraId="4A4CFFD2" w14:textId="77777777"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512" w:type="dxa"/>
          </w:tcPr>
          <w:p w14:paraId="06FEFAD4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EE93AD4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5482D079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E21E81" w14:paraId="0ADD85AE" w14:textId="550ECEFF" w:rsidTr="00E21E81">
        <w:trPr>
          <w:trHeight w:val="604"/>
        </w:trPr>
        <w:tc>
          <w:tcPr>
            <w:tcW w:w="3258" w:type="dxa"/>
          </w:tcPr>
          <w:p w14:paraId="34A4FECB" w14:textId="20C695DD" w:rsidR="00E21E81" w:rsidRDefault="00E21E81" w:rsidP="00E21E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 Menu</w:t>
            </w:r>
          </w:p>
        </w:tc>
        <w:tc>
          <w:tcPr>
            <w:tcW w:w="1512" w:type="dxa"/>
          </w:tcPr>
          <w:p w14:paraId="38CF7C3A" w14:textId="77777777" w:rsidR="00E21E81" w:rsidRDefault="00E21E81" w:rsidP="00E21E81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3427F277" w14:textId="77777777" w:rsidR="00E21E81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7B8D934C" w14:textId="77777777" w:rsidR="00E21E81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</w:tr>
      <w:tr w:rsidR="00E21E81" w14:paraId="01E22798" w14:textId="0158C32C" w:rsidTr="00E21E81">
        <w:trPr>
          <w:trHeight w:val="500"/>
        </w:trPr>
        <w:tc>
          <w:tcPr>
            <w:tcW w:w="3258" w:type="dxa"/>
          </w:tcPr>
          <w:p w14:paraId="6F5E180F" w14:textId="2B1A2197" w:rsidR="00E21E81" w:rsidRDefault="00E21E81" w:rsidP="00E21E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 Testing</w:t>
            </w:r>
          </w:p>
        </w:tc>
        <w:tc>
          <w:tcPr>
            <w:tcW w:w="1512" w:type="dxa"/>
          </w:tcPr>
          <w:p w14:paraId="07CDEBF7" w14:textId="77777777" w:rsidR="00E21E81" w:rsidRDefault="00E21E81" w:rsidP="00E21E81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45442C80" w14:textId="77777777" w:rsidR="00E21E81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636C0935" w14:textId="77777777" w:rsidR="00E21E81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</w:tr>
      <w:tr w:rsidR="00E21E81" w:rsidRPr="00931529" w14:paraId="47C8D8AE" w14:textId="42AA3256" w:rsidTr="00E21E81">
        <w:trPr>
          <w:trHeight w:val="500"/>
        </w:trPr>
        <w:tc>
          <w:tcPr>
            <w:tcW w:w="3258" w:type="dxa"/>
          </w:tcPr>
          <w:p w14:paraId="5C15A2EC" w14:textId="5CAE7722" w:rsidR="00E21E81" w:rsidRPr="00931529" w:rsidRDefault="00E21E81" w:rsidP="00E21E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Wishlist</w:t>
            </w:r>
          </w:p>
        </w:tc>
        <w:tc>
          <w:tcPr>
            <w:tcW w:w="1512" w:type="dxa"/>
          </w:tcPr>
          <w:p w14:paraId="45181420" w14:textId="77777777" w:rsidR="00E21E81" w:rsidRPr="00931529" w:rsidRDefault="00E21E81" w:rsidP="00E21E81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1659DF4B" w14:textId="77777777" w:rsidR="00E21E81" w:rsidRPr="00931529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10D7EFC1" w14:textId="77777777" w:rsidR="00E21E81" w:rsidRPr="00931529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</w:tr>
      <w:tr w:rsidR="00E21E81" w:rsidRPr="00931529" w14:paraId="51CD9594" w14:textId="471578BC" w:rsidTr="00E21E81">
        <w:trPr>
          <w:trHeight w:val="500"/>
        </w:trPr>
        <w:tc>
          <w:tcPr>
            <w:tcW w:w="3258" w:type="dxa"/>
          </w:tcPr>
          <w:p w14:paraId="7F2D68DE" w14:textId="37A5C9C2" w:rsidR="00E21E81" w:rsidRDefault="00E21E81" w:rsidP="00E21E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12" w:type="dxa"/>
          </w:tcPr>
          <w:p w14:paraId="0C1D0ECD" w14:textId="77777777" w:rsidR="00E21E81" w:rsidRPr="00931529" w:rsidRDefault="00E21E81" w:rsidP="00E21E81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1DC591ED" w14:textId="77777777" w:rsidR="00E21E81" w:rsidRPr="00931529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3F7BEB78" w14:textId="77777777" w:rsidR="00E21E81" w:rsidRPr="00931529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</w:tr>
      <w:tr w:rsidR="00E21E81" w:rsidRPr="00931529" w14:paraId="5C19B278" w14:textId="1005212E" w:rsidTr="00E21E81">
        <w:trPr>
          <w:trHeight w:val="500"/>
        </w:trPr>
        <w:tc>
          <w:tcPr>
            <w:tcW w:w="3258" w:type="dxa"/>
          </w:tcPr>
          <w:p w14:paraId="56F03711" w14:textId="79ACF2F5" w:rsidR="00E21E81" w:rsidRDefault="00E21E81" w:rsidP="00E21E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1512" w:type="dxa"/>
          </w:tcPr>
          <w:p w14:paraId="587D5B05" w14:textId="77777777" w:rsidR="00E21E81" w:rsidRPr="00931529" w:rsidRDefault="00E21E81" w:rsidP="00E21E81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2FD6993C" w14:textId="77777777" w:rsidR="00E21E81" w:rsidRPr="00931529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  <w:tc>
          <w:tcPr>
            <w:tcW w:w="2517" w:type="dxa"/>
            <w:gridSpan w:val="2"/>
          </w:tcPr>
          <w:p w14:paraId="56C15D20" w14:textId="77777777" w:rsidR="00E21E81" w:rsidRPr="00931529" w:rsidRDefault="00E21E81" w:rsidP="00E21E81">
            <w:pPr>
              <w:spacing w:before="0" w:line="260" w:lineRule="exact"/>
              <w:rPr>
                <w:sz w:val="18"/>
                <w:szCs w:val="18"/>
              </w:rPr>
            </w:pPr>
          </w:p>
        </w:tc>
      </w:tr>
    </w:tbl>
    <w:p w14:paraId="2F7D858E" w14:textId="77777777" w:rsidR="005E36C1" w:rsidRPr="005E36C1" w:rsidRDefault="005E36C1" w:rsidP="005E36C1">
      <w:pPr>
        <w:pStyle w:val="Body"/>
      </w:pPr>
    </w:p>
    <w:p w14:paraId="7D796755" w14:textId="77777777" w:rsidR="00524A7A" w:rsidRDefault="005E36C1" w:rsidP="00CB63DB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3134E5DB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357E2469" w14:textId="77777777"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4347A5CA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2EB00176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14:paraId="6AD80F75" w14:textId="77777777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14:paraId="5562E22B" w14:textId="77777777"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14:paraId="4D8B5CC5" w14:textId="77777777"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proofErr w:type="spellStart"/>
            <w:proofErr w:type="gram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proofErr w:type="gramEnd"/>
            <w:r w:rsidRPr="00192B87">
              <w:rPr>
                <w:color w:val="404040" w:themeColor="text1" w:themeTint="BF"/>
              </w:rPr>
              <w:t xml:space="preserve"> </w:t>
            </w:r>
          </w:p>
          <w:p w14:paraId="7672C08A" w14:textId="5F155D01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Version </w:t>
            </w:r>
            <w:r w:rsidR="00E21E81">
              <w:rPr>
                <w:color w:val="404040" w:themeColor="text1" w:themeTint="BF"/>
              </w:rPr>
              <w:t>10 Home</w:t>
            </w:r>
          </w:p>
        </w:tc>
        <w:tc>
          <w:tcPr>
            <w:tcW w:w="2786" w:type="dxa"/>
          </w:tcPr>
          <w:p w14:paraId="2B515935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5F38463E" w14:textId="77777777" w:rsidTr="00822D78">
        <w:trPr>
          <w:trHeight w:val="500"/>
        </w:trPr>
        <w:tc>
          <w:tcPr>
            <w:tcW w:w="3060" w:type="dxa"/>
            <w:vMerge/>
          </w:tcPr>
          <w:p w14:paraId="7DD5E719" w14:textId="77777777" w:rsidR="00165714" w:rsidRPr="00192B87" w:rsidRDefault="00165714" w:rsidP="007C688E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510" w:type="dxa"/>
          </w:tcPr>
          <w:p w14:paraId="120FA3FE" w14:textId="1CEEC129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Mozilla </w:t>
            </w:r>
            <w:r w:rsidR="000C7CA2">
              <w:rPr>
                <w:color w:val="404040" w:themeColor="text1" w:themeTint="BF"/>
              </w:rPr>
              <w:t>Firefox</w:t>
            </w:r>
            <w:r w:rsidRPr="00192B87"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2786" w:type="dxa"/>
          </w:tcPr>
          <w:p w14:paraId="7D130F20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39D2CFB6" w14:textId="77777777" w:rsidTr="00822D78">
        <w:trPr>
          <w:trHeight w:val="500"/>
        </w:trPr>
        <w:tc>
          <w:tcPr>
            <w:tcW w:w="3060" w:type="dxa"/>
            <w:vMerge/>
          </w:tcPr>
          <w:p w14:paraId="0CEBB00A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48CD183E" w14:textId="656CE088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2786" w:type="dxa"/>
          </w:tcPr>
          <w:p w14:paraId="7F27ED98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4B2D5F95" w14:textId="77777777" w:rsidTr="00822D78">
        <w:trPr>
          <w:trHeight w:val="500"/>
        </w:trPr>
        <w:tc>
          <w:tcPr>
            <w:tcW w:w="3060" w:type="dxa"/>
            <w:vMerge/>
          </w:tcPr>
          <w:p w14:paraId="67775DBE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6954400D" w14:textId="0E75101F" w:rsidR="00165714" w:rsidRPr="00192B87" w:rsidRDefault="000C7CA2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MS </w:t>
            </w:r>
            <w:r w:rsidR="00165714" w:rsidRPr="00192B87">
              <w:rPr>
                <w:color w:val="404040" w:themeColor="text1" w:themeTint="BF"/>
              </w:rPr>
              <w:t>Internet Explorer</w:t>
            </w:r>
            <w:r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2786" w:type="dxa"/>
          </w:tcPr>
          <w:p w14:paraId="602A207E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0D8D52C4" w14:textId="77777777" w:rsidTr="00822D78">
        <w:trPr>
          <w:trHeight w:val="500"/>
        </w:trPr>
        <w:tc>
          <w:tcPr>
            <w:tcW w:w="3060" w:type="dxa"/>
            <w:vMerge/>
          </w:tcPr>
          <w:p w14:paraId="26B8C0DB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18CB505A" w14:textId="5C3AACB2" w:rsidR="00165714" w:rsidRPr="00192B87" w:rsidRDefault="00E21E81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Linux Mint 21.2</w:t>
            </w:r>
          </w:p>
          <w:p w14:paraId="4AD6486A" w14:textId="23901659" w:rsidR="00165714" w:rsidRPr="00192B87" w:rsidRDefault="00E21E81" w:rsidP="00165714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IOS 16</w:t>
            </w:r>
          </w:p>
          <w:p w14:paraId="19A4DB6F" w14:textId="52000281"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2786" w:type="dxa"/>
          </w:tcPr>
          <w:p w14:paraId="6482EB64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14:paraId="01ACF137" w14:textId="77777777" w:rsidR="00524A7A" w:rsidRDefault="007C688E" w:rsidP="00CB63DB">
      <w:pPr>
        <w:pStyle w:val="Heading2"/>
      </w:pPr>
      <w:bookmarkStart w:id="7" w:name="_Toc465718305"/>
      <w:r>
        <w:lastRenderedPageBreak/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63977627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62AE6D72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58A99D89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7E0D698E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</w:t>
            </w:r>
            <w:proofErr w:type="gramStart"/>
            <w:r w:rsidR="00822D78">
              <w:rPr>
                <w:sz w:val="18"/>
                <w:szCs w:val="18"/>
              </w:rPr>
              <w:t>e.g.</w:t>
            </w:r>
            <w:proofErr w:type="gramEnd"/>
            <w:r w:rsidR="00822D78">
              <w:rPr>
                <w:sz w:val="18"/>
                <w:szCs w:val="18"/>
              </w:rPr>
              <w:t xml:space="preserve"> test effort h)</w:t>
            </w:r>
          </w:p>
        </w:tc>
      </w:tr>
      <w:tr w:rsidR="007C688E" w:rsidRPr="00931529" w14:paraId="06828EBD" w14:textId="77777777" w:rsidTr="00CA72D7">
        <w:trPr>
          <w:trHeight w:val="500"/>
        </w:trPr>
        <w:tc>
          <w:tcPr>
            <w:tcW w:w="2552" w:type="dxa"/>
          </w:tcPr>
          <w:p w14:paraId="449CA2E4" w14:textId="77777777"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 w14:paraId="4821CDCF" w14:textId="64725D1A" w:rsidR="007C688E" w:rsidRPr="00931529" w:rsidRDefault="00E21E81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Boioc</w:t>
            </w:r>
            <w:proofErr w:type="spellEnd"/>
            <w:r>
              <w:rPr>
                <w:sz w:val="18"/>
                <w:szCs w:val="18"/>
              </w:rPr>
              <w:t xml:space="preserve"> Eugeniu</w:t>
            </w:r>
          </w:p>
        </w:tc>
        <w:tc>
          <w:tcPr>
            <w:tcW w:w="4253" w:type="dxa"/>
          </w:tcPr>
          <w:p w14:paraId="53E154E4" w14:textId="62942C7A" w:rsidR="007C688E" w:rsidRPr="00931529" w:rsidRDefault="00E21E8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14:paraId="59AAAF51" w14:textId="77777777" w:rsidR="00822D78" w:rsidRDefault="00822D78" w:rsidP="007C688E">
      <w:pPr>
        <w:pStyle w:val="Body"/>
      </w:pPr>
    </w:p>
    <w:p w14:paraId="04149B49" w14:textId="77777777"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2595DF5E" w14:textId="77777777" w:rsidR="00524A7A" w:rsidRPr="00822D78" w:rsidRDefault="00524A7A" w:rsidP="00822D78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14:paraId="01A6D432" w14:textId="77777777" w:rsidR="00F14713" w:rsidRDefault="00B73964" w:rsidP="00CB63DB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28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812"/>
        <w:gridCol w:w="902"/>
        <w:gridCol w:w="902"/>
        <w:gridCol w:w="993"/>
        <w:gridCol w:w="632"/>
        <w:gridCol w:w="1508"/>
      </w:tblGrid>
      <w:tr w:rsidR="005A2134" w:rsidRPr="00931529" w14:paraId="62635E38" w14:textId="77777777" w:rsidTr="00983F8A">
        <w:trPr>
          <w:trHeight w:val="641"/>
          <w:tblHeader/>
        </w:trPr>
        <w:tc>
          <w:tcPr>
            <w:tcW w:w="3539" w:type="dxa"/>
            <w:shd w:val="clear" w:color="auto" w:fill="F2F2F2" w:themeFill="background1" w:themeFillShade="F2"/>
            <w:vAlign w:val="center"/>
          </w:tcPr>
          <w:p w14:paraId="78273ABB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14051D76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02" w:type="dxa"/>
            <w:shd w:val="clear" w:color="auto" w:fill="F2F2F2" w:themeFill="background1" w:themeFillShade="F2"/>
            <w:vAlign w:val="center"/>
          </w:tcPr>
          <w:p w14:paraId="2347EABF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02" w:type="dxa"/>
            <w:shd w:val="clear" w:color="auto" w:fill="F2F2F2" w:themeFill="background1" w:themeFillShade="F2"/>
            <w:vAlign w:val="center"/>
          </w:tcPr>
          <w:p w14:paraId="190561AE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E80FDD7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32" w:type="dxa"/>
            <w:shd w:val="clear" w:color="auto" w:fill="F2F2F2" w:themeFill="background1" w:themeFillShade="F2"/>
            <w:vAlign w:val="center"/>
          </w:tcPr>
          <w:p w14:paraId="359712B3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FB51E96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14:paraId="46287EE3" w14:textId="77777777" w:rsidTr="00983F8A">
        <w:trPr>
          <w:trHeight w:val="469"/>
        </w:trPr>
        <w:tc>
          <w:tcPr>
            <w:tcW w:w="3539" w:type="dxa"/>
          </w:tcPr>
          <w:p w14:paraId="192282C2" w14:textId="1A6E6375" w:rsidR="00FD74FF" w:rsidRPr="003C49E7" w:rsidRDefault="00086BFD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in, Log out, Register</w:t>
            </w:r>
          </w:p>
        </w:tc>
        <w:tc>
          <w:tcPr>
            <w:tcW w:w="812" w:type="dxa"/>
          </w:tcPr>
          <w:p w14:paraId="5BFEFBFB" w14:textId="67DDE4BF" w:rsidR="00FD74FF" w:rsidRPr="003C49E7" w:rsidRDefault="00086BFD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02" w:type="dxa"/>
            <w:vAlign w:val="center"/>
          </w:tcPr>
          <w:p w14:paraId="6015AC2A" w14:textId="4A90B808" w:rsidR="00FD74FF" w:rsidRPr="007C02A9" w:rsidRDefault="00086BFD" w:rsidP="009D7A3C">
            <w:pPr>
              <w:pStyle w:val="InfoParagraph1"/>
            </w:pPr>
            <w:r>
              <w:t>18</w:t>
            </w:r>
          </w:p>
        </w:tc>
        <w:tc>
          <w:tcPr>
            <w:tcW w:w="902" w:type="dxa"/>
          </w:tcPr>
          <w:p w14:paraId="3A7ABB3F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116E409F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2" w:type="dxa"/>
          </w:tcPr>
          <w:p w14:paraId="4DB1DA58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3B123FDB" w14:textId="77777777" w:rsidR="00FD74FF" w:rsidRPr="002835C1" w:rsidRDefault="00FD74FF" w:rsidP="00AA2D61">
            <w:pPr>
              <w:pStyle w:val="InfoParagraph1"/>
              <w:rPr>
                <w:szCs w:val="18"/>
              </w:rPr>
            </w:pPr>
          </w:p>
        </w:tc>
      </w:tr>
      <w:tr w:rsidR="00FD74FF" w:rsidRPr="00931529" w14:paraId="74AB69CA" w14:textId="77777777" w:rsidTr="00983F8A">
        <w:trPr>
          <w:trHeight w:val="469"/>
        </w:trPr>
        <w:tc>
          <w:tcPr>
            <w:tcW w:w="3539" w:type="dxa"/>
          </w:tcPr>
          <w:p w14:paraId="1A98AB80" w14:textId="78112323" w:rsidR="00FD74FF" w:rsidRPr="003C49E7" w:rsidRDefault="00086BFD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Compatibility Testing</w:t>
            </w:r>
          </w:p>
        </w:tc>
        <w:tc>
          <w:tcPr>
            <w:tcW w:w="812" w:type="dxa"/>
          </w:tcPr>
          <w:p w14:paraId="6DF80997" w14:textId="336423F4" w:rsidR="00FD74FF" w:rsidRPr="003C49E7" w:rsidRDefault="00086BFD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02" w:type="dxa"/>
            <w:vAlign w:val="bottom"/>
          </w:tcPr>
          <w:p w14:paraId="5F94D99E" w14:textId="33541F3D" w:rsidR="00FD74FF" w:rsidRPr="007C02A9" w:rsidRDefault="00086BFD" w:rsidP="009D7A3C">
            <w:pPr>
              <w:pStyle w:val="InfoParagraph1"/>
            </w:pPr>
            <w:r>
              <w:t>9</w:t>
            </w:r>
          </w:p>
        </w:tc>
        <w:tc>
          <w:tcPr>
            <w:tcW w:w="902" w:type="dxa"/>
          </w:tcPr>
          <w:p w14:paraId="6C6D74A9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3E2177AC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2" w:type="dxa"/>
          </w:tcPr>
          <w:p w14:paraId="24F8DA20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79D4D2E4" w14:textId="697B35AF" w:rsidR="00FD74FF" w:rsidRPr="007C02A9" w:rsidRDefault="00FD74FF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FD74FF" w:rsidRPr="00931529" w14:paraId="688228C3" w14:textId="77777777" w:rsidTr="00983F8A">
        <w:trPr>
          <w:trHeight w:val="469"/>
        </w:trPr>
        <w:tc>
          <w:tcPr>
            <w:tcW w:w="3539" w:type="dxa"/>
          </w:tcPr>
          <w:p w14:paraId="6F06590D" w14:textId="1AD1D22F" w:rsidR="00FD74FF" w:rsidRPr="003C49E7" w:rsidRDefault="00086BFD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 Testing</w:t>
            </w:r>
          </w:p>
        </w:tc>
        <w:tc>
          <w:tcPr>
            <w:tcW w:w="812" w:type="dxa"/>
          </w:tcPr>
          <w:p w14:paraId="61932C80" w14:textId="3F70E5E1" w:rsidR="00FD74FF" w:rsidRPr="003C49E7" w:rsidRDefault="00086BFD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2" w:type="dxa"/>
            <w:vAlign w:val="bottom"/>
          </w:tcPr>
          <w:p w14:paraId="661F102D" w14:textId="6676CE63" w:rsidR="00FD74FF" w:rsidRPr="007C02A9" w:rsidRDefault="00086BFD" w:rsidP="009D7A3C">
            <w:pPr>
              <w:pStyle w:val="InfoParagraph1"/>
            </w:pPr>
            <w:r>
              <w:t>2</w:t>
            </w:r>
          </w:p>
        </w:tc>
        <w:tc>
          <w:tcPr>
            <w:tcW w:w="902" w:type="dxa"/>
          </w:tcPr>
          <w:p w14:paraId="50BC7AD8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69C18AE8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2" w:type="dxa"/>
          </w:tcPr>
          <w:p w14:paraId="40FAC956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700AC706" w14:textId="77777777" w:rsidR="00FD74FF" w:rsidRPr="007C02A9" w:rsidRDefault="00FD74FF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18ED484F" w14:textId="77777777" w:rsidTr="00983F8A">
        <w:trPr>
          <w:trHeight w:val="469"/>
        </w:trPr>
        <w:tc>
          <w:tcPr>
            <w:tcW w:w="3539" w:type="dxa"/>
          </w:tcPr>
          <w:p w14:paraId="6462BD25" w14:textId="77777777" w:rsidR="002835C1" w:rsidRPr="003C49E7" w:rsidRDefault="007C02A9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Add to Cart</w:t>
            </w:r>
          </w:p>
        </w:tc>
        <w:tc>
          <w:tcPr>
            <w:tcW w:w="812" w:type="dxa"/>
          </w:tcPr>
          <w:p w14:paraId="3AFF1B65" w14:textId="2E5C8FD8" w:rsidR="002835C1" w:rsidRPr="003C49E7" w:rsidRDefault="00983F8A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02" w:type="dxa"/>
          </w:tcPr>
          <w:p w14:paraId="67CABB32" w14:textId="67DF2614" w:rsidR="002835C1" w:rsidRPr="007C02A9" w:rsidRDefault="00983F8A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902" w:type="dxa"/>
          </w:tcPr>
          <w:p w14:paraId="677C4E45" w14:textId="77777777" w:rsidR="002835C1" w:rsidRPr="007C02A9" w:rsidRDefault="002835C1" w:rsidP="00AA2D61">
            <w:pPr>
              <w:rPr>
                <w:color w:val="FF0000"/>
                <w:sz w:val="18"/>
                <w:szCs w:val="18"/>
              </w:rPr>
            </w:pPr>
            <w:r w:rsidRPr="007C02A9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26D3967E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2" w:type="dxa"/>
          </w:tcPr>
          <w:p w14:paraId="1E41290E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44D0CA4A" w14:textId="36C773F5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47F81CE0" w14:textId="77777777" w:rsidTr="00983F8A">
        <w:trPr>
          <w:trHeight w:val="330"/>
        </w:trPr>
        <w:tc>
          <w:tcPr>
            <w:tcW w:w="3539" w:type="dxa"/>
          </w:tcPr>
          <w:p w14:paraId="61FBC6DA" w14:textId="34F03970" w:rsidR="002835C1" w:rsidRPr="003C49E7" w:rsidRDefault="00086BFD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 Testing</w:t>
            </w:r>
          </w:p>
        </w:tc>
        <w:tc>
          <w:tcPr>
            <w:tcW w:w="812" w:type="dxa"/>
          </w:tcPr>
          <w:p w14:paraId="13089654" w14:textId="7211DF8E" w:rsidR="002835C1" w:rsidRPr="003C49E7" w:rsidRDefault="00983F8A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2" w:type="dxa"/>
          </w:tcPr>
          <w:p w14:paraId="4B7BD507" w14:textId="2D671511" w:rsidR="002835C1" w:rsidRPr="007C02A9" w:rsidRDefault="00983F8A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02" w:type="dxa"/>
          </w:tcPr>
          <w:p w14:paraId="68A85671" w14:textId="3BA5AC16" w:rsidR="002835C1" w:rsidRPr="00983F8A" w:rsidRDefault="00983F8A" w:rsidP="00AA2D61">
            <w:pPr>
              <w:rPr>
                <w:color w:val="808080" w:themeColor="background1" w:themeShade="80"/>
                <w:sz w:val="18"/>
                <w:szCs w:val="18"/>
              </w:rPr>
            </w:pPr>
            <w:r w:rsidRPr="00983F8A">
              <w:rPr>
                <w:color w:val="808080" w:themeColor="background1" w:themeShade="80"/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1D091248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2" w:type="dxa"/>
          </w:tcPr>
          <w:p w14:paraId="000F16D9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5DEC2945" w14:textId="1CB861BC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9D7A3C" w:rsidRPr="00931529" w14:paraId="76BC6DC5" w14:textId="77777777" w:rsidTr="00983F8A">
        <w:trPr>
          <w:trHeight w:val="469"/>
        </w:trPr>
        <w:tc>
          <w:tcPr>
            <w:tcW w:w="3539" w:type="dxa"/>
          </w:tcPr>
          <w:p w14:paraId="14789891" w14:textId="77777777" w:rsidR="0033019B" w:rsidRPr="003C49E7" w:rsidRDefault="007C02A9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Checkout</w:t>
            </w:r>
          </w:p>
        </w:tc>
        <w:tc>
          <w:tcPr>
            <w:tcW w:w="812" w:type="dxa"/>
          </w:tcPr>
          <w:p w14:paraId="7181A852" w14:textId="65277EBD" w:rsidR="009D7A3C" w:rsidRPr="003C49E7" w:rsidRDefault="00983F8A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2" w:type="dxa"/>
          </w:tcPr>
          <w:p w14:paraId="16235418" w14:textId="2E93286B" w:rsidR="009D7A3C" w:rsidRPr="007C02A9" w:rsidRDefault="00983F8A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02" w:type="dxa"/>
          </w:tcPr>
          <w:p w14:paraId="645DCB66" w14:textId="4BFCBD06" w:rsidR="009D7A3C" w:rsidRPr="007C02A9" w:rsidRDefault="00983F8A" w:rsidP="00AA2D61">
            <w:pPr>
              <w:rPr>
                <w:color w:val="auto"/>
                <w:sz w:val="18"/>
                <w:szCs w:val="18"/>
              </w:rPr>
            </w:pPr>
            <w:r w:rsidRPr="00983F8A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7D50E81C" w14:textId="77777777"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2" w:type="dxa"/>
          </w:tcPr>
          <w:p w14:paraId="23E57522" w14:textId="77777777"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34CB4FAD" w14:textId="77777777" w:rsidR="009D7A3C" w:rsidRPr="00931529" w:rsidRDefault="009D7A3C" w:rsidP="00AA2D61">
            <w:pPr>
              <w:rPr>
                <w:sz w:val="18"/>
                <w:szCs w:val="18"/>
              </w:rPr>
            </w:pPr>
          </w:p>
        </w:tc>
      </w:tr>
      <w:tr w:rsidR="0007315D" w:rsidRPr="00931529" w14:paraId="554E72D5" w14:textId="77777777" w:rsidTr="00983F8A">
        <w:trPr>
          <w:trHeight w:val="469"/>
        </w:trPr>
        <w:tc>
          <w:tcPr>
            <w:tcW w:w="3539" w:type="dxa"/>
          </w:tcPr>
          <w:p w14:paraId="35CC1B2C" w14:textId="77777777" w:rsidR="0007315D" w:rsidRPr="00086BFD" w:rsidRDefault="0007315D" w:rsidP="00753949">
            <w:pPr>
              <w:pStyle w:val="Body"/>
              <w:rPr>
                <w:bCs/>
                <w:szCs w:val="18"/>
              </w:rPr>
            </w:pPr>
          </w:p>
          <w:p w14:paraId="723B4385" w14:textId="557B9531" w:rsidR="0007315D" w:rsidRPr="00086BFD" w:rsidRDefault="00086BFD" w:rsidP="00753949">
            <w:pPr>
              <w:pStyle w:val="Body"/>
              <w:rPr>
                <w:bCs/>
                <w:szCs w:val="18"/>
              </w:rPr>
            </w:pPr>
            <w:r w:rsidRPr="00086BFD">
              <w:rPr>
                <w:bCs/>
                <w:szCs w:val="18"/>
              </w:rPr>
              <w:t>Wishlist</w:t>
            </w:r>
          </w:p>
        </w:tc>
        <w:tc>
          <w:tcPr>
            <w:tcW w:w="812" w:type="dxa"/>
          </w:tcPr>
          <w:p w14:paraId="669A2BAB" w14:textId="4A2A25E7" w:rsidR="0007315D" w:rsidRPr="00086BFD" w:rsidRDefault="00983F8A" w:rsidP="00753949">
            <w:pPr>
              <w:pStyle w:val="InfoParagraph1"/>
              <w:rPr>
                <w:bCs/>
                <w:color w:val="auto"/>
                <w:szCs w:val="18"/>
              </w:rPr>
            </w:pPr>
            <w:r>
              <w:rPr>
                <w:bCs/>
                <w:color w:val="auto"/>
                <w:szCs w:val="18"/>
              </w:rPr>
              <w:t>3</w:t>
            </w:r>
          </w:p>
        </w:tc>
        <w:tc>
          <w:tcPr>
            <w:tcW w:w="902" w:type="dxa"/>
          </w:tcPr>
          <w:p w14:paraId="438A1DC1" w14:textId="78CAFF8B" w:rsidR="0007315D" w:rsidRPr="00086BFD" w:rsidRDefault="00983F8A" w:rsidP="00753949">
            <w:pPr>
              <w:pStyle w:val="InfoParagraph1"/>
              <w:rPr>
                <w:bCs/>
                <w:color w:val="auto"/>
                <w:szCs w:val="18"/>
              </w:rPr>
            </w:pPr>
            <w:r>
              <w:rPr>
                <w:bCs/>
                <w:szCs w:val="18"/>
              </w:rPr>
              <w:t>3</w:t>
            </w:r>
          </w:p>
        </w:tc>
        <w:tc>
          <w:tcPr>
            <w:tcW w:w="902" w:type="dxa"/>
          </w:tcPr>
          <w:p w14:paraId="24A45EC4" w14:textId="7324590C" w:rsidR="0007315D" w:rsidRPr="00086BFD" w:rsidRDefault="00983F8A" w:rsidP="00753949">
            <w:pPr>
              <w:pStyle w:val="InfoParagraph1"/>
              <w:rPr>
                <w:bCs/>
                <w:color w:val="auto"/>
                <w:szCs w:val="18"/>
              </w:rPr>
            </w:pPr>
            <w:r w:rsidRPr="00983F8A">
              <w:rPr>
                <w:bCs/>
                <w:color w:val="808080" w:themeColor="background1" w:themeShade="80"/>
                <w:szCs w:val="18"/>
              </w:rPr>
              <w:t>0</w:t>
            </w:r>
          </w:p>
        </w:tc>
        <w:tc>
          <w:tcPr>
            <w:tcW w:w="993" w:type="dxa"/>
          </w:tcPr>
          <w:p w14:paraId="50D43D06" w14:textId="77777777" w:rsidR="0007315D" w:rsidRPr="00086BFD" w:rsidRDefault="0007315D" w:rsidP="00753949">
            <w:pPr>
              <w:pStyle w:val="InfoParagraph1"/>
              <w:rPr>
                <w:bCs/>
                <w:color w:val="auto"/>
                <w:szCs w:val="18"/>
              </w:rPr>
            </w:pPr>
            <w:r w:rsidRPr="00086BFD">
              <w:rPr>
                <w:bCs/>
                <w:color w:val="auto"/>
                <w:szCs w:val="18"/>
              </w:rPr>
              <w:t>0</w:t>
            </w:r>
          </w:p>
        </w:tc>
        <w:tc>
          <w:tcPr>
            <w:tcW w:w="632" w:type="dxa"/>
          </w:tcPr>
          <w:p w14:paraId="7935F561" w14:textId="77777777" w:rsidR="0007315D" w:rsidRPr="00086BFD" w:rsidRDefault="0007315D" w:rsidP="00753949">
            <w:pPr>
              <w:pStyle w:val="InfoParagraph1"/>
              <w:rPr>
                <w:bCs/>
                <w:color w:val="auto"/>
                <w:szCs w:val="18"/>
              </w:rPr>
            </w:pPr>
            <w:r w:rsidRPr="00086BFD">
              <w:rPr>
                <w:bCs/>
                <w:color w:val="auto"/>
                <w:szCs w:val="18"/>
              </w:rPr>
              <w:t>0</w:t>
            </w:r>
          </w:p>
        </w:tc>
        <w:tc>
          <w:tcPr>
            <w:tcW w:w="1508" w:type="dxa"/>
          </w:tcPr>
          <w:p w14:paraId="26138127" w14:textId="688A3A11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</w:p>
        </w:tc>
      </w:tr>
      <w:tr w:rsidR="00086BFD" w:rsidRPr="00931529" w14:paraId="1E4A7A2E" w14:textId="77777777" w:rsidTr="00983F8A">
        <w:trPr>
          <w:trHeight w:val="469"/>
        </w:trPr>
        <w:tc>
          <w:tcPr>
            <w:tcW w:w="3539" w:type="dxa"/>
          </w:tcPr>
          <w:p w14:paraId="34C6DC62" w14:textId="3CD67171" w:rsidR="00086BFD" w:rsidRPr="00086BFD" w:rsidRDefault="00086BFD" w:rsidP="00086BFD">
            <w:pPr>
              <w:pStyle w:val="Body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Search</w:t>
            </w:r>
          </w:p>
        </w:tc>
        <w:tc>
          <w:tcPr>
            <w:tcW w:w="812" w:type="dxa"/>
          </w:tcPr>
          <w:p w14:paraId="4C0162DC" w14:textId="410A015B" w:rsidR="00086BFD" w:rsidRPr="00983F8A" w:rsidRDefault="00983F8A" w:rsidP="00753949">
            <w:pPr>
              <w:pStyle w:val="InfoParagraph1"/>
              <w:rPr>
                <w:bCs/>
                <w:color w:val="auto"/>
                <w:sz w:val="16"/>
                <w:szCs w:val="16"/>
              </w:rPr>
            </w:pPr>
            <w:r w:rsidRPr="00983F8A"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902" w:type="dxa"/>
          </w:tcPr>
          <w:p w14:paraId="6C3A61CB" w14:textId="30978783" w:rsidR="00086BFD" w:rsidRPr="00983F8A" w:rsidRDefault="00983F8A" w:rsidP="00753949">
            <w:pPr>
              <w:pStyle w:val="InfoParagraph1"/>
              <w:rPr>
                <w:bCs/>
                <w:sz w:val="16"/>
                <w:szCs w:val="16"/>
              </w:rPr>
            </w:pPr>
            <w:r w:rsidRPr="00983F8A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902" w:type="dxa"/>
          </w:tcPr>
          <w:p w14:paraId="16C69AB7" w14:textId="678FF22C" w:rsidR="00086BFD" w:rsidRPr="00983F8A" w:rsidRDefault="00983F8A" w:rsidP="00753949">
            <w:pPr>
              <w:pStyle w:val="InfoParagraph1"/>
              <w:rPr>
                <w:bCs/>
                <w:color w:val="FF0000"/>
                <w:sz w:val="16"/>
                <w:szCs w:val="16"/>
              </w:rPr>
            </w:pPr>
            <w:r w:rsidRPr="00983F8A">
              <w:rPr>
                <w:bCs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5C2A1C98" w14:textId="0E0D9E00" w:rsidR="00086BFD" w:rsidRPr="00983F8A" w:rsidRDefault="00983F8A" w:rsidP="00753949">
            <w:pPr>
              <w:pStyle w:val="InfoParagraph1"/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983F8A">
              <w:rPr>
                <w:bCs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632" w:type="dxa"/>
          </w:tcPr>
          <w:p w14:paraId="5697E34F" w14:textId="3B732713" w:rsidR="00086BFD" w:rsidRPr="00983F8A" w:rsidRDefault="00983F8A" w:rsidP="00753949">
            <w:pPr>
              <w:pStyle w:val="InfoParagraph1"/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983F8A">
              <w:rPr>
                <w:bCs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1508" w:type="dxa"/>
          </w:tcPr>
          <w:p w14:paraId="1BF843B7" w14:textId="77777777" w:rsidR="00086BFD" w:rsidRPr="00B86D5D" w:rsidRDefault="00086BFD" w:rsidP="00753949">
            <w:pPr>
              <w:pStyle w:val="InfoParagraph1"/>
              <w:rPr>
                <w:b/>
                <w:color w:val="auto"/>
                <w:sz w:val="22"/>
              </w:rPr>
            </w:pPr>
          </w:p>
        </w:tc>
      </w:tr>
      <w:tr w:rsidR="00086BFD" w:rsidRPr="00931529" w14:paraId="1020FE6D" w14:textId="77777777" w:rsidTr="00983F8A">
        <w:trPr>
          <w:trHeight w:val="469"/>
        </w:trPr>
        <w:tc>
          <w:tcPr>
            <w:tcW w:w="3539" w:type="dxa"/>
          </w:tcPr>
          <w:p w14:paraId="41CDF618" w14:textId="01B6BDD9" w:rsidR="00086BFD" w:rsidRPr="00983F8A" w:rsidRDefault="00086BFD" w:rsidP="00753949">
            <w:pPr>
              <w:pStyle w:val="Body"/>
              <w:rPr>
                <w:bCs/>
                <w:sz w:val="22"/>
                <w:szCs w:val="22"/>
              </w:rPr>
            </w:pPr>
            <w:r w:rsidRPr="00983F8A">
              <w:rPr>
                <w:bCs/>
                <w:sz w:val="22"/>
                <w:szCs w:val="22"/>
              </w:rPr>
              <w:t>Header Menu</w:t>
            </w:r>
          </w:p>
        </w:tc>
        <w:tc>
          <w:tcPr>
            <w:tcW w:w="812" w:type="dxa"/>
          </w:tcPr>
          <w:p w14:paraId="1566C506" w14:textId="572B9499" w:rsidR="00086BFD" w:rsidRPr="00983F8A" w:rsidRDefault="00983F8A" w:rsidP="00753949">
            <w:pPr>
              <w:pStyle w:val="InfoParagraph1"/>
              <w:rPr>
                <w:bCs/>
                <w:color w:val="auto"/>
                <w:sz w:val="16"/>
                <w:szCs w:val="16"/>
              </w:rPr>
            </w:pPr>
            <w:r w:rsidRPr="00983F8A">
              <w:rPr>
                <w:bCs/>
                <w:color w:val="auto"/>
                <w:sz w:val="16"/>
                <w:szCs w:val="16"/>
              </w:rPr>
              <w:t>7</w:t>
            </w:r>
          </w:p>
        </w:tc>
        <w:tc>
          <w:tcPr>
            <w:tcW w:w="902" w:type="dxa"/>
          </w:tcPr>
          <w:p w14:paraId="22A1238A" w14:textId="3DF0953D" w:rsidR="00086BFD" w:rsidRPr="00983F8A" w:rsidRDefault="00983F8A" w:rsidP="00753949">
            <w:pPr>
              <w:pStyle w:val="InfoParagraph1"/>
              <w:rPr>
                <w:bCs/>
                <w:sz w:val="16"/>
                <w:szCs w:val="16"/>
              </w:rPr>
            </w:pPr>
            <w:r w:rsidRPr="00983F8A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902" w:type="dxa"/>
          </w:tcPr>
          <w:p w14:paraId="1ADD2CFE" w14:textId="519A0EF7" w:rsidR="00086BFD" w:rsidRPr="00983F8A" w:rsidRDefault="00983F8A" w:rsidP="00753949">
            <w:pPr>
              <w:pStyle w:val="InfoParagraph1"/>
              <w:rPr>
                <w:bCs/>
                <w:color w:val="FF0000"/>
                <w:sz w:val="16"/>
                <w:szCs w:val="16"/>
              </w:rPr>
            </w:pPr>
            <w:r w:rsidRPr="00983F8A">
              <w:rPr>
                <w:bCs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3213C72B" w14:textId="4BAEE785" w:rsidR="00086BFD" w:rsidRPr="00983F8A" w:rsidRDefault="00983F8A" w:rsidP="00753949">
            <w:pPr>
              <w:pStyle w:val="InfoParagraph1"/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983F8A">
              <w:rPr>
                <w:bCs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632" w:type="dxa"/>
          </w:tcPr>
          <w:p w14:paraId="3BCC8D9F" w14:textId="0FF4B2C9" w:rsidR="00086BFD" w:rsidRPr="00983F8A" w:rsidRDefault="00983F8A" w:rsidP="00753949">
            <w:pPr>
              <w:pStyle w:val="InfoParagraph1"/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983F8A">
              <w:rPr>
                <w:bCs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1508" w:type="dxa"/>
          </w:tcPr>
          <w:p w14:paraId="3161CDCD" w14:textId="77777777" w:rsidR="00086BFD" w:rsidRPr="00B86D5D" w:rsidRDefault="00086BFD" w:rsidP="00753949">
            <w:pPr>
              <w:pStyle w:val="InfoParagraph1"/>
              <w:rPr>
                <w:b/>
                <w:color w:val="auto"/>
                <w:sz w:val="22"/>
              </w:rPr>
            </w:pPr>
          </w:p>
        </w:tc>
      </w:tr>
      <w:tr w:rsidR="00086BFD" w:rsidRPr="00931529" w14:paraId="43A20111" w14:textId="77777777" w:rsidTr="00983F8A">
        <w:trPr>
          <w:trHeight w:val="469"/>
        </w:trPr>
        <w:tc>
          <w:tcPr>
            <w:tcW w:w="3539" w:type="dxa"/>
          </w:tcPr>
          <w:p w14:paraId="29AE465E" w14:textId="5333CAB5" w:rsidR="00086BFD" w:rsidRPr="00983F8A" w:rsidRDefault="00086BFD" w:rsidP="00753949">
            <w:pPr>
              <w:pStyle w:val="Body"/>
              <w:rPr>
                <w:bCs/>
                <w:sz w:val="22"/>
                <w:szCs w:val="22"/>
              </w:rPr>
            </w:pPr>
            <w:r w:rsidRPr="00983F8A">
              <w:rPr>
                <w:bCs/>
                <w:sz w:val="22"/>
                <w:szCs w:val="22"/>
              </w:rPr>
              <w:t>Address</w:t>
            </w:r>
          </w:p>
        </w:tc>
        <w:tc>
          <w:tcPr>
            <w:tcW w:w="812" w:type="dxa"/>
          </w:tcPr>
          <w:p w14:paraId="1DCE3C92" w14:textId="36C51483" w:rsidR="00086BFD" w:rsidRPr="00983F8A" w:rsidRDefault="00983F8A" w:rsidP="00753949">
            <w:pPr>
              <w:pStyle w:val="InfoParagraph1"/>
              <w:rPr>
                <w:bCs/>
                <w:color w:val="auto"/>
                <w:sz w:val="16"/>
                <w:szCs w:val="16"/>
              </w:rPr>
            </w:pPr>
            <w:r w:rsidRPr="00983F8A"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902" w:type="dxa"/>
          </w:tcPr>
          <w:p w14:paraId="0BF67E44" w14:textId="41B0A55B" w:rsidR="00086BFD" w:rsidRPr="00983F8A" w:rsidRDefault="00983F8A" w:rsidP="00753949">
            <w:pPr>
              <w:pStyle w:val="InfoParagraph1"/>
              <w:rPr>
                <w:bCs/>
                <w:sz w:val="16"/>
                <w:szCs w:val="16"/>
              </w:rPr>
            </w:pPr>
            <w:r w:rsidRPr="00983F8A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902" w:type="dxa"/>
          </w:tcPr>
          <w:p w14:paraId="0A56A649" w14:textId="281BE230" w:rsidR="00086BFD" w:rsidRPr="00983F8A" w:rsidRDefault="00983F8A" w:rsidP="00753949">
            <w:pPr>
              <w:pStyle w:val="InfoParagraph1"/>
              <w:rPr>
                <w:bCs/>
                <w:color w:val="FF0000"/>
                <w:sz w:val="16"/>
                <w:szCs w:val="16"/>
              </w:rPr>
            </w:pPr>
            <w:r w:rsidRPr="00983F8A">
              <w:rPr>
                <w:bCs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3935FF1C" w14:textId="50B1ADD3" w:rsidR="00086BFD" w:rsidRPr="00983F8A" w:rsidRDefault="00983F8A" w:rsidP="00753949">
            <w:pPr>
              <w:pStyle w:val="InfoParagraph1"/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983F8A">
              <w:rPr>
                <w:bCs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632" w:type="dxa"/>
          </w:tcPr>
          <w:p w14:paraId="67889EAD" w14:textId="397B77DA" w:rsidR="00086BFD" w:rsidRPr="00983F8A" w:rsidRDefault="00983F8A" w:rsidP="00753949">
            <w:pPr>
              <w:pStyle w:val="InfoParagraph1"/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983F8A">
              <w:rPr>
                <w:bCs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1508" w:type="dxa"/>
          </w:tcPr>
          <w:p w14:paraId="7F3C33F4" w14:textId="431E8423" w:rsidR="00086BFD" w:rsidRPr="00983F8A" w:rsidRDefault="00983F8A" w:rsidP="00753949">
            <w:pPr>
              <w:pStyle w:val="InfoParagraph1"/>
              <w:rPr>
                <w:b/>
                <w:color w:val="FF0000"/>
                <w:sz w:val="22"/>
              </w:rPr>
            </w:pPr>
            <w:r w:rsidRPr="00983F8A">
              <w:rPr>
                <w:b/>
                <w:color w:val="FF0000"/>
                <w:sz w:val="22"/>
              </w:rPr>
              <w:t>2</w:t>
            </w:r>
          </w:p>
        </w:tc>
      </w:tr>
    </w:tbl>
    <w:p w14:paraId="21B381AC" w14:textId="77777777"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14:paraId="7E8262DF" w14:textId="77777777" w:rsidR="00C82863" w:rsidRDefault="0074151C" w:rsidP="00822D78">
      <w:pPr>
        <w:pStyle w:val="Heading1"/>
      </w:pPr>
      <w:bookmarkStart w:id="10" w:name="_Toc465718309"/>
      <w:r>
        <w:lastRenderedPageBreak/>
        <w:t>Defects</w:t>
      </w:r>
      <w:bookmarkEnd w:id="10"/>
    </w:p>
    <w:p w14:paraId="6B17F879" w14:textId="77777777" w:rsidR="00C978E4" w:rsidRPr="00666B9A" w:rsidRDefault="0074151C" w:rsidP="00CB63DB">
      <w:pPr>
        <w:pStyle w:val="Heading2"/>
      </w:pPr>
      <w:bookmarkStart w:id="11" w:name="_Toc465718310"/>
      <w:r>
        <w:t>New defects</w:t>
      </w:r>
      <w:bookmarkEnd w:id="11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2E2D66F7" w14:textId="77777777" w:rsidTr="00666B9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11A436B7" w14:textId="77777777"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63D3CE97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4FA954F7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1E1F4777" w14:textId="77777777" w:rsidTr="00666B9A">
        <w:trPr>
          <w:trHeight w:val="500"/>
        </w:trPr>
        <w:tc>
          <w:tcPr>
            <w:tcW w:w="1530" w:type="dxa"/>
          </w:tcPr>
          <w:p w14:paraId="1ED3E667" w14:textId="188142D4" w:rsidR="00C978E4" w:rsidRPr="000479A0" w:rsidRDefault="00E21E81" w:rsidP="00F148FA">
            <w:pPr>
              <w:rPr>
                <w:sz w:val="18"/>
                <w:szCs w:val="18"/>
              </w:rPr>
            </w:pPr>
            <w:r w:rsidRPr="00E21E81">
              <w:t>0053795</w:t>
            </w:r>
          </w:p>
        </w:tc>
        <w:tc>
          <w:tcPr>
            <w:tcW w:w="6390" w:type="dxa"/>
            <w:vAlign w:val="bottom"/>
          </w:tcPr>
          <w:p w14:paraId="423ABAA2" w14:textId="0466F809" w:rsidR="00C978E4" w:rsidRPr="000479A0" w:rsidRDefault="00086BFD" w:rsidP="000479A0">
            <w:pPr>
              <w:rPr>
                <w:sz w:val="18"/>
                <w:szCs w:val="18"/>
              </w:rPr>
            </w:pPr>
            <w:r>
              <w:rPr>
                <w:rStyle w:val="small"/>
              </w:rPr>
              <w:t xml:space="preserve">[Add to </w:t>
            </w:r>
            <w:proofErr w:type="gramStart"/>
            <w:r>
              <w:rPr>
                <w:rStyle w:val="small"/>
              </w:rPr>
              <w:t>cart]There</w:t>
            </w:r>
            <w:proofErr w:type="gramEnd"/>
            <w:r>
              <w:rPr>
                <w:rStyle w:val="small"/>
              </w:rPr>
              <w:t xml:space="preserve"> is no error when the maximum quantity is passed</w:t>
            </w:r>
          </w:p>
        </w:tc>
        <w:tc>
          <w:tcPr>
            <w:tcW w:w="1436" w:type="dxa"/>
          </w:tcPr>
          <w:p w14:paraId="6216C20D" w14:textId="259C0966" w:rsidR="00C978E4" w:rsidRPr="00CE07AA" w:rsidRDefault="00E21E81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C978E4" w:rsidRPr="00931529" w14:paraId="36CAF2B0" w14:textId="77777777" w:rsidTr="00666B9A">
        <w:trPr>
          <w:trHeight w:val="500"/>
        </w:trPr>
        <w:tc>
          <w:tcPr>
            <w:tcW w:w="1530" w:type="dxa"/>
          </w:tcPr>
          <w:p w14:paraId="3105526F" w14:textId="6BBF4343" w:rsidR="00C978E4" w:rsidRPr="000479A0" w:rsidRDefault="00086BFD" w:rsidP="00F148FA">
            <w:pPr>
              <w:rPr>
                <w:sz w:val="18"/>
                <w:szCs w:val="18"/>
              </w:rPr>
            </w:pPr>
            <w:r w:rsidRPr="00086BFD">
              <w:t>0053796</w:t>
            </w:r>
          </w:p>
        </w:tc>
        <w:tc>
          <w:tcPr>
            <w:tcW w:w="6390" w:type="dxa"/>
            <w:vAlign w:val="bottom"/>
          </w:tcPr>
          <w:p w14:paraId="34383AA0" w14:textId="64F259C7" w:rsidR="00C978E4" w:rsidRPr="000479A0" w:rsidRDefault="00086BFD" w:rsidP="000479A0">
            <w:pPr>
              <w:rPr>
                <w:sz w:val="18"/>
                <w:szCs w:val="18"/>
              </w:rPr>
            </w:pPr>
            <w:r>
              <w:rPr>
                <w:rStyle w:val="small"/>
              </w:rPr>
              <w:t>[Shopping cart] Selected items disappear</w:t>
            </w:r>
          </w:p>
        </w:tc>
        <w:tc>
          <w:tcPr>
            <w:tcW w:w="1436" w:type="dxa"/>
          </w:tcPr>
          <w:p w14:paraId="6C2DDED8" w14:textId="74532993" w:rsidR="00C978E4" w:rsidRPr="00CE07AA" w:rsidRDefault="00E21E81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</w:tbl>
    <w:p w14:paraId="436BAD51" w14:textId="77777777" w:rsidR="00F148FA" w:rsidRDefault="00F148FA" w:rsidP="00CB63DB">
      <w:pPr>
        <w:pStyle w:val="Heading2"/>
        <w:numPr>
          <w:ilvl w:val="0"/>
          <w:numId w:val="0"/>
        </w:numPr>
        <w:ind w:left="180"/>
      </w:pPr>
    </w:p>
    <w:p w14:paraId="14E4CBC7" w14:textId="77777777"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14:paraId="286A527B" w14:textId="77777777" w:rsidR="0074151C" w:rsidRDefault="000D3BFB" w:rsidP="00CB63DB">
      <w:pPr>
        <w:pStyle w:val="Heading2"/>
      </w:pPr>
      <w:bookmarkStart w:id="12" w:name="_Toc465718311"/>
      <w:r>
        <w:lastRenderedPageBreak/>
        <w:t>Validated bugs</w:t>
      </w:r>
      <w:bookmarkEnd w:id="12"/>
    </w:p>
    <w:p w14:paraId="11EB1393" w14:textId="77777777"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025AAE8C" w14:textId="77777777" w:rsidR="000479A0" w:rsidRDefault="00F148FA" w:rsidP="00CB63DB">
      <w:pPr>
        <w:pStyle w:val="Heading2"/>
      </w:pPr>
      <w:bookmarkStart w:id="13" w:name="_Toc465718312"/>
      <w:r>
        <w:t>O</w:t>
      </w:r>
      <w:r w:rsidR="000D3BFB">
        <w:t>ld bugs still ope</w:t>
      </w:r>
      <w:r w:rsidR="000479A0">
        <w:t>n</w:t>
      </w:r>
      <w:bookmarkEnd w:id="13"/>
    </w:p>
    <w:p w14:paraId="6BE6D08D" w14:textId="77777777" w:rsidR="000479A0" w:rsidRPr="001E1D4A" w:rsidRDefault="000479A0" w:rsidP="000479A0">
      <w:r w:rsidRPr="001E1D4A">
        <w:t>There are no old bugs still open.</w:t>
      </w:r>
    </w:p>
    <w:p w14:paraId="10DBAB10" w14:textId="77777777" w:rsidR="007013DB" w:rsidRPr="000D3BFB" w:rsidRDefault="007013DB" w:rsidP="007013DB">
      <w:pPr>
        <w:pStyle w:val="InfoParagraph1"/>
        <w:rPr>
          <w:color w:val="00B0F0"/>
        </w:rPr>
      </w:pPr>
    </w:p>
    <w:p w14:paraId="563E3657" w14:textId="77777777" w:rsidR="00DB326B" w:rsidRDefault="00DB326B" w:rsidP="00DB326B">
      <w:pPr>
        <w:pStyle w:val="Heading1"/>
      </w:pPr>
    </w:p>
    <w:p w14:paraId="2BB783EB" w14:textId="77777777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14:paraId="3A4C9FD2" w14:textId="77777777" w:rsidR="00007CA6" w:rsidRPr="00007CA6" w:rsidRDefault="00574004" w:rsidP="00007CA6">
      <w:pPr>
        <w:pStyle w:val="Heading1"/>
      </w:pPr>
      <w:bookmarkStart w:id="14" w:name="_Toc465718313"/>
      <w:r>
        <w:lastRenderedPageBreak/>
        <w:t>Conclusions</w:t>
      </w:r>
      <w:bookmarkEnd w:id="14"/>
    </w:p>
    <w:bookmarkEnd w:id="2"/>
    <w:bookmarkEnd w:id="5"/>
    <w:p w14:paraId="289BFFC6" w14:textId="77777777"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>were executed, 90.5% passed and 9.5% failed.</w:t>
      </w:r>
      <w:r w:rsidR="00DD44A2">
        <w:t xml:space="preserve"> </w:t>
      </w:r>
      <w:r w:rsidR="00BB7AD6">
        <w:t>The failed test cases</w:t>
      </w:r>
      <w:r w:rsidR="008A3B3C" w:rsidRPr="00BB7AD6">
        <w:t xml:space="preserve"> are related to the Cart functionality. </w:t>
      </w:r>
    </w:p>
    <w:p w14:paraId="03B02986" w14:textId="77777777" w:rsidR="00CF69A3" w:rsidRPr="00BB7AD6" w:rsidRDefault="00CF69A3" w:rsidP="00CF69A3">
      <w:pPr>
        <w:jc w:val="both"/>
      </w:pPr>
      <w:r>
        <w:t>A</w:t>
      </w:r>
      <w:r w:rsidRPr="00BB7AD6">
        <w:t xml:space="preserve"> total number of 20 new </w:t>
      </w:r>
      <w:r>
        <w:t xml:space="preserve">bugs were identified, half of them were identified as major severity, the other half </w:t>
      </w:r>
      <w:r w:rsidR="00774AAC">
        <w:t>as</w:t>
      </w:r>
      <w:r>
        <w:t xml:space="preserve"> normal severity. No bugs were validated.</w:t>
      </w:r>
    </w:p>
    <w:p w14:paraId="18359DF3" w14:textId="77777777"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as: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>
        <w:t xml:space="preserve">egative, </w:t>
      </w:r>
      <w:r w:rsidR="009C53B6">
        <w:t xml:space="preserve">UI, </w:t>
      </w:r>
      <w:r w:rsidR="0028197D">
        <w:t>U</w:t>
      </w:r>
      <w:r w:rsidR="006B42B9">
        <w:t>sability,</w:t>
      </w:r>
      <w:r w:rsidR="00DE237C">
        <w:t xml:space="preserve"> were </w:t>
      </w:r>
      <w:r w:rsidR="009C53B6">
        <w:t>covered</w:t>
      </w:r>
      <w:r w:rsidR="00DE237C">
        <w:t>.</w:t>
      </w:r>
    </w:p>
    <w:p w14:paraId="5BF92374" w14:textId="77777777"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important functionalities. A </w:t>
      </w:r>
      <w:r w:rsidRPr="00BB7AD6">
        <w:t>large number of</w:t>
      </w:r>
      <w:r w:rsidR="008A3B3C" w:rsidRPr="00BB7AD6">
        <w:t xml:space="preserve"> bugs were identified during exploratory testing, </w:t>
      </w:r>
      <w:r w:rsidR="00CF69A3">
        <w:t>9</w:t>
      </w:r>
      <w:r w:rsidR="008A3B3C" w:rsidRPr="00BB7AD6">
        <w:t xml:space="preserve"> of them are majo</w:t>
      </w:r>
      <w:r w:rsidR="00D64C72">
        <w:t>r, most of them related to the S</w:t>
      </w:r>
      <w:r w:rsidR="008A3B3C" w:rsidRPr="00BB7AD6">
        <w:t>hopping Cart</w:t>
      </w:r>
      <w:r w:rsidR="00D54331">
        <w:t>, but also for o</w:t>
      </w:r>
      <w:r w:rsidR="00EF63F6">
        <w:t>t</w:t>
      </w:r>
      <w:r w:rsidR="00D54331">
        <w:t>her functionalities</w:t>
      </w:r>
      <w:r w:rsidR="008A3B3C" w:rsidRPr="00BB7AD6">
        <w:t>.</w:t>
      </w:r>
      <w:r w:rsidR="003A3E99" w:rsidRPr="00BB7AD6">
        <w:t xml:space="preserve"> </w:t>
      </w:r>
    </w:p>
    <w:p w14:paraId="7FD21179" w14:textId="77777777"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Pr="00BB7AD6">
        <w:t>Negative Testing.</w:t>
      </w:r>
    </w:p>
    <w:p w14:paraId="38F54438" w14:textId="77777777" w:rsidR="008A3B3C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on all browsers. </w:t>
      </w:r>
      <w:r w:rsidR="008A3B3C" w:rsidRPr="00BB7AD6">
        <w:t xml:space="preserve">In addition to the bugs identified on Windows OS, that also reproduce on Android, </w:t>
      </w:r>
      <w:r w:rsidR="00CF69A3">
        <w:t xml:space="preserve">1 </w:t>
      </w:r>
      <w:r w:rsidR="008A3B3C" w:rsidRPr="00BB7AD6">
        <w:t>new</w:t>
      </w:r>
      <w:r w:rsidR="00A5401D" w:rsidRPr="00BB7AD6">
        <w:t xml:space="preserve"> major</w:t>
      </w:r>
      <w:r w:rsidR="008A3B3C" w:rsidRPr="00BB7AD6">
        <w:t xml:space="preserve"> bug related to the Shop</w:t>
      </w:r>
      <w:r w:rsidR="00A5401D" w:rsidRPr="00BB7AD6">
        <w:t>ping Cart was identified</w:t>
      </w:r>
      <w:r w:rsidR="00D64C72">
        <w:t xml:space="preserve"> on the mobile device</w:t>
      </w:r>
      <w:r w:rsidR="00A5401D" w:rsidRPr="00BB7AD6">
        <w:t>.</w:t>
      </w:r>
    </w:p>
    <w:p w14:paraId="3446FC86" w14:textId="77777777" w:rsidR="00D146FB" w:rsidRPr="00BB7AD6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the number of high severity bugs identified, on all important functionalities, </w:t>
      </w:r>
      <w:r w:rsidR="00024F29">
        <w:t>the fixing of at least the maj</w:t>
      </w:r>
      <w:r>
        <w:t>or severity bugs is recommended, although the application is already in production.</w:t>
      </w:r>
    </w:p>
    <w:p w14:paraId="225274E7" w14:textId="77777777" w:rsidR="003A3E99" w:rsidRPr="00BB7AD6" w:rsidRDefault="003A3E99" w:rsidP="00BB7AD6"/>
    <w:sectPr w:rsidR="003A3E99" w:rsidRPr="00BB7AD6" w:rsidSect="00AB05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A774" w14:textId="77777777" w:rsidR="006D2DDE" w:rsidRDefault="006D2DDE">
      <w:r>
        <w:separator/>
      </w:r>
    </w:p>
  </w:endnote>
  <w:endnote w:type="continuationSeparator" w:id="0">
    <w:p w14:paraId="2531624E" w14:textId="77777777" w:rsidR="006D2DDE" w:rsidRDefault="006D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8856" w14:textId="77777777" w:rsidR="00CB63DB" w:rsidRDefault="00CB63DB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2B28" w14:textId="77777777" w:rsidR="00CB63DB" w:rsidRDefault="00CB63DB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E24BB" w14:textId="77777777"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3FF29" w14:textId="77777777"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D530" w14:textId="77777777" w:rsidR="006D2DDE" w:rsidRDefault="006D2DDE">
      <w:r>
        <w:separator/>
      </w:r>
    </w:p>
  </w:footnote>
  <w:footnote w:type="continuationSeparator" w:id="0">
    <w:p w14:paraId="585EE985" w14:textId="77777777" w:rsidR="006D2DDE" w:rsidRDefault="006D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882A" w14:textId="77777777" w:rsidR="00CB63DB" w:rsidRDefault="00CB6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C7B0" w14:textId="77777777" w:rsidR="0076622F" w:rsidRDefault="0076622F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60A54D49" wp14:editId="4092DD6F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3461" w14:textId="77777777"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D45C516" wp14:editId="58A6CE0F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 w:numId="4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6BFD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00036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0D33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2DDE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3F8A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0DB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1E81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2159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E49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  <w:style w:type="character" w:customStyle="1" w:styleId="small">
    <w:name w:val="small"/>
    <w:basedOn w:val="DefaultParagraphFont"/>
    <w:rsid w:val="0008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8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2023-08-25T17:55:00Z</dcterms:created>
  <dcterms:modified xsi:type="dcterms:W3CDTF">2023-08-25T17:55:00Z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